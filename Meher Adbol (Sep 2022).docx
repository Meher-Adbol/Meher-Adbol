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3541"/>
        <w:gridCol w:w="5099"/>
      </w:tblGrid>
      <w:tr w:rsidR="007A0F44" w:rsidRPr="00565B06" w:rsidTr="00FC3DA2">
        <w:trPr>
          <w:trHeight w:hRule="exact" w:val="2134"/>
        </w:trPr>
        <w:tc>
          <w:tcPr>
            <w:tcW w:w="3539" w:type="dxa"/>
            <w:tcMar>
              <w:right w:w="144" w:type="dxa"/>
            </w:tcMar>
            <w:vAlign w:val="bottom"/>
          </w:tcPr>
          <w:p w:rsidR="007A0F44" w:rsidRPr="00565B06" w:rsidRDefault="003741DF" w:rsidP="00174A87">
            <w:pPr>
              <w:pStyle w:val="Title"/>
            </w:pPr>
            <w:r>
              <w:t>meher</w:t>
            </w:r>
          </w:p>
          <w:p w:rsidR="007A0F44" w:rsidRPr="00565B06" w:rsidRDefault="003741DF" w:rsidP="003741DF">
            <w:pPr>
              <w:pStyle w:val="Subtitle"/>
            </w:pPr>
            <w:r>
              <w:t>adbol</w:t>
            </w:r>
          </w:p>
        </w:tc>
        <w:tc>
          <w:tcPr>
            <w:tcW w:w="5096" w:type="dxa"/>
            <w:tcMar>
              <w:left w:w="144" w:type="dxa"/>
            </w:tcMar>
            <w:vAlign w:val="bottom"/>
          </w:tcPr>
          <w:p w:rsidR="007A0F44" w:rsidRDefault="008B3892" w:rsidP="00174A87">
            <w:pPr>
              <w:pStyle w:val="ContactInfo"/>
            </w:pPr>
            <w:sdt>
              <w:sdtPr>
                <w:alias w:val="Enter address:"/>
                <w:tag w:val="Enter address:"/>
                <w:id w:val="-989020281"/>
                <w:placeholder>
                  <w:docPart w:val="E03417E1901A403396A0ADCD03286878"/>
                </w:placeholder>
                <w:dataBinding w:prefixMappings="xmlns:ns0='http://schemas.microsoft.com/office/2006/coverPageProps' " w:xpath="/ns0:CoverPageProperties[1]/ns0:CompanyAddress[1]" w:storeItemID="{55AF091B-3C7A-41E3-B477-F2FDAA23CFDA}"/>
                <w15:appearance w15:val="hidden"/>
                <w:text w:multiLine="1"/>
              </w:sdtPr>
              <w:sdtEndPr/>
              <w:sdtContent>
                <w:r w:rsidR="003741DF">
                  <w:t>Indore</w:t>
                </w:r>
              </w:sdtContent>
            </w:sdt>
            <w:r w:rsidR="007A0F44">
              <w:t xml:space="preserve">  </w:t>
            </w:r>
            <w:r w:rsidR="007A0F44" w:rsidRPr="009D0878">
              <w:rPr>
                <w:noProof/>
                <w:lang w:val="en-IN" w:eastAsia="en-IN"/>
              </w:rPr>
              <mc:AlternateContent>
                <mc:Choice Requires="wps">
                  <w:drawing>
                    <wp:inline distT="0" distB="0" distL="0" distR="0" wp14:anchorId="0FF0EF1F" wp14:editId="29122D76">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05D4500"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7A0F44" w:rsidRDefault="008B3892" w:rsidP="00174A87">
            <w:pPr>
              <w:pStyle w:val="ContactInfo"/>
            </w:pPr>
            <w:sdt>
              <w:sdtPr>
                <w:alias w:val="Enter phone:"/>
                <w:tag w:val="Enter phone:"/>
                <w:id w:val="381135673"/>
                <w:placeholder>
                  <w:docPart w:val="39BF409E02A643EA911FAC08FFC464D9"/>
                </w:placeholder>
                <w:dataBinding w:prefixMappings="xmlns:ns0='http://schemas.microsoft.com/office/2006/coverPageProps' " w:xpath="/ns0:CoverPageProperties[1]/ns0:CompanyPhone[1]" w:storeItemID="{55AF091B-3C7A-41E3-B477-F2FDAA23CFDA}"/>
                <w15:appearance w15:val="hidden"/>
                <w:text w:multiLine="1"/>
              </w:sdtPr>
              <w:sdtEndPr/>
              <w:sdtContent>
                <w:r w:rsidR="003741DF">
                  <w:t>8982480844</w:t>
                </w:r>
              </w:sdtContent>
            </w:sdt>
            <w:r w:rsidR="007A0F44">
              <w:t xml:space="preserve">  </w:t>
            </w:r>
            <w:r w:rsidR="007A0F44" w:rsidRPr="009D0878">
              <w:rPr>
                <w:noProof/>
                <w:lang w:val="en-IN" w:eastAsia="en-IN"/>
              </w:rPr>
              <mc:AlternateContent>
                <mc:Choice Requires="wps">
                  <w:drawing>
                    <wp:inline distT="0" distB="0" distL="0" distR="0" wp14:anchorId="3966E05C" wp14:editId="3AB9F0C1">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7BCBA4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7A0F44" w:rsidRDefault="008B3892" w:rsidP="00174A87">
            <w:pPr>
              <w:pStyle w:val="ContactInfo"/>
            </w:pPr>
            <w:sdt>
              <w:sdtPr>
                <w:alias w:val="Enter email:"/>
                <w:tag w:val="Enter email:"/>
                <w:id w:val="479813182"/>
                <w:placeholder>
                  <w:docPart w:val="6658722687964620BFB340FE5C96210C"/>
                </w:placeholder>
                <w:dataBinding w:prefixMappings="xmlns:ns0='http://schemas.microsoft.com/office/2006/coverPageProps' " w:xpath="/ns0:CoverPageProperties[1]/ns0:CompanyEmail[1]" w:storeItemID="{55AF091B-3C7A-41E3-B477-F2FDAA23CFDA}"/>
                <w15:appearance w15:val="hidden"/>
                <w:text w:multiLine="1"/>
              </w:sdtPr>
              <w:sdtEndPr/>
              <w:sdtContent>
                <w:r w:rsidR="003741DF">
                  <w:t>adbolmeher@gmail.com</w:t>
                </w:r>
              </w:sdtContent>
            </w:sdt>
            <w:r w:rsidR="007A0F44">
              <w:t xml:space="preserve">  </w:t>
            </w:r>
            <w:r w:rsidR="007A0F44">
              <w:rPr>
                <w:noProof/>
                <w:lang w:val="en-IN" w:eastAsia="en-IN"/>
              </w:rPr>
              <mc:AlternateContent>
                <mc:Choice Requires="wps">
                  <w:drawing>
                    <wp:inline distT="0" distB="0" distL="0" distR="0" wp14:anchorId="0A55F2F5" wp14:editId="1E56687D">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8D36E75"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rsidR="007A0F44" w:rsidRDefault="008B3892" w:rsidP="00174A87">
            <w:pPr>
              <w:pStyle w:val="ContactInfo"/>
            </w:pPr>
            <w:sdt>
              <w:sdtPr>
                <w:alias w:val="Enter LinkedIn profile:"/>
                <w:tag w:val="Enter LinkedIn profile:"/>
                <w:id w:val="-1253892234"/>
                <w:placeholder>
                  <w:docPart w:val="DDF41951097D4F56B5F2849B7D8E3C49"/>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D04A8C" w:rsidRPr="00D04A8C">
                  <w:t>www.linkedin.com/in/meher-adbol</w:t>
                </w:r>
              </w:sdtContent>
            </w:sdt>
            <w:r w:rsidR="007A0F44">
              <w:t xml:space="preserve">  </w:t>
            </w:r>
            <w:r w:rsidR="007A0F44" w:rsidRPr="009D0878">
              <w:rPr>
                <w:noProof/>
                <w:lang w:val="en-IN" w:eastAsia="en-IN"/>
              </w:rPr>
              <mc:AlternateContent>
                <mc:Choice Requires="wps">
                  <w:drawing>
                    <wp:inline distT="0" distB="0" distL="0" distR="0" wp14:anchorId="73F341D3" wp14:editId="56312141">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5223D12"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rsidR="007A0F44" w:rsidRPr="00565B06" w:rsidRDefault="00D63E8D" w:rsidP="00D63E8D">
            <w:pPr>
              <w:pStyle w:val="ContactInfo"/>
            </w:pPr>
            <w:sdt>
              <w:sdtPr>
                <w:alias w:val="Enter Twitter/blog/portfolio:"/>
                <w:tag w:val="Enter Twitter/blog/portfolio:"/>
                <w:id w:val="1198669372"/>
                <w:placeholder>
                  <w:docPart w:val="E771825D1AE54C90A136CA2644DF2BD6"/>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Pr="00D63E8D">
                  <w:t>https://github.com/Meher-Adbol/meher_adbol.git</w:t>
                </w:r>
              </w:sdtContent>
            </w:sdt>
            <w:r w:rsidR="007A0F44">
              <w:t xml:space="preserve"> </w:t>
            </w:r>
            <w:r w:rsidR="00FC3DA2">
              <w:rPr>
                <w:noProof/>
                <w:lang w:val="en-IN" w:eastAsia="en-IN"/>
              </w:rPr>
              <w:drawing>
                <wp:inline distT="0" distB="0" distL="0" distR="0" wp14:anchorId="15F5F13D" wp14:editId="17347F2A">
                  <wp:extent cx="151311" cy="151311"/>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Mark-32px.png"/>
                          <pic:cNvPicPr/>
                        </pic:nvPicPr>
                        <pic:blipFill>
                          <a:blip r:embed="rId11">
                            <a:extLst>
                              <a:ext uri="{28A0092B-C50C-407E-A947-70E740481C1C}">
                                <a14:useLocalDpi xmlns:a14="http://schemas.microsoft.com/office/drawing/2010/main" val="0"/>
                              </a:ext>
                            </a:extLst>
                          </a:blip>
                          <a:stretch>
                            <a:fillRect/>
                          </a:stretch>
                        </pic:blipFill>
                        <pic:spPr>
                          <a:xfrm>
                            <a:off x="0" y="0"/>
                            <a:ext cx="155854" cy="155854"/>
                          </a:xfrm>
                          <a:prstGeom prst="rect">
                            <a:avLst/>
                          </a:prstGeom>
                        </pic:spPr>
                      </pic:pic>
                    </a:graphicData>
                  </a:graphic>
                </wp:inline>
              </w:drawing>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rsidTr="00F167BD">
        <w:trPr>
          <w:cnfStyle w:val="100000000000" w:firstRow="1" w:lastRow="0" w:firstColumn="0" w:lastColumn="0" w:oddVBand="0" w:evenVBand="0" w:oddHBand="0" w:evenHBand="0" w:firstRowFirstColumn="0" w:firstRowLastColumn="0" w:lastRowFirstColumn="0" w:lastRowLastColumn="0"/>
        </w:trPr>
        <w:tc>
          <w:tcPr>
            <w:tcW w:w="730" w:type="dxa"/>
            <w:tcBorders>
              <w:bottom w:val="none" w:sz="0" w:space="0" w:color="auto"/>
            </w:tcBorders>
            <w:tcMar>
              <w:bottom w:w="0" w:type="dxa"/>
              <w:right w:w="216" w:type="dxa"/>
            </w:tcMar>
            <w:vAlign w:val="bottom"/>
          </w:tcPr>
          <w:p w:rsidR="000E24AC" w:rsidRPr="00565B06" w:rsidRDefault="00075B13" w:rsidP="009D0878">
            <w:pPr>
              <w:pStyle w:val="Icons"/>
            </w:pPr>
            <w:r w:rsidRPr="00565B06">
              <w:rPr>
                <w:noProof/>
                <w:lang w:val="en-IN" w:eastAsia="en-IN"/>
              </w:rPr>
              <mc:AlternateContent>
                <mc:Choice Requires="wpg">
                  <w:drawing>
                    <wp:inline distT="0" distB="0" distL="0" distR="0" wp14:anchorId="0CF46EE2" wp14:editId="6F88DC9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9BF0C80"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bottom w:val="none" w:sz="0" w:space="0" w:color="auto"/>
            </w:tcBorders>
            <w:tcMar>
              <w:bottom w:w="0" w:type="dxa"/>
            </w:tcMar>
            <w:vAlign w:val="bottom"/>
          </w:tcPr>
          <w:p w:rsidR="000E24AC" w:rsidRPr="00565B06" w:rsidRDefault="008B3892" w:rsidP="007850D1">
            <w:pPr>
              <w:pStyle w:val="Heading1"/>
              <w:outlineLvl w:val="0"/>
            </w:pPr>
            <w:sdt>
              <w:sdtPr>
                <w:alias w:val="Objective:"/>
                <w:tag w:val="Objective:"/>
                <w:id w:val="-376709012"/>
                <w:placeholder>
                  <w:docPart w:val="42A5405D694B4D258998FDB9F6603F70"/>
                </w:placeholder>
                <w:temporary/>
                <w:showingPlcHdr/>
                <w15:appearance w15:val="hidden"/>
              </w:sdtPr>
              <w:sdtEndPr/>
              <w:sdtContent>
                <w:r w:rsidR="007850D1" w:rsidRPr="00D85CA4">
                  <w:rPr>
                    <w:b/>
                  </w:rPr>
                  <w:t>Objective</w:t>
                </w:r>
              </w:sdtContent>
            </w:sdt>
          </w:p>
        </w:tc>
      </w:tr>
    </w:tbl>
    <w:p w:rsidR="008777EF" w:rsidRPr="00565B06" w:rsidRDefault="00093C70" w:rsidP="00E57A92">
      <w:pPr>
        <w:spacing w:after="0"/>
        <w:ind w:firstLine="720"/>
        <w:jc w:val="both"/>
      </w:pPr>
      <w:r>
        <w:t>Greetings</w:t>
      </w:r>
      <w:r w:rsidR="004E6232">
        <w:t>! I am Meher Adbol, final year B.E. undergraduate at Institute of Engineering &amp; Technology, DAVV, Indore in the department of Electronics and Instrumentation Department. I am currently looking for opportunities in Signal Processing, VLSI (design and verification using Verilog HDL) and automation</w:t>
      </w:r>
      <w:r w:rsidR="00233B0C">
        <w:t xml:space="preserve"> &amp; control</w:t>
      </w:r>
      <w:r w:rsidR="004E6232">
        <w:t xml:space="preserve"> (Microcontrollers and PLCs). I have proper skillset for working in these fields and looking forward to learn, contribute and work on projects and research</w:t>
      </w:r>
      <w:r w:rsidR="00043131">
        <w:t xml:space="preserve"> in these fields. </w:t>
      </w:r>
      <w:r w:rsidR="008777EF">
        <w:t xml:space="preserve">Currently working on a project </w:t>
      </w:r>
      <w:r w:rsidR="00E57A92">
        <w:t xml:space="preserve">in IET DAVV </w:t>
      </w:r>
      <w:r w:rsidR="008777EF">
        <w:t>which comes under the C2S scheme (MEITY, Govt. of India)</w:t>
      </w:r>
      <w:r w:rsidR="00E57A92">
        <w:t xml:space="preserve"> i</w:t>
      </w:r>
      <w:r w:rsidR="008777EF">
        <w:t>nvolving application of signal processing, microcontrollers and FPGAs.</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562422">
        <w:tc>
          <w:tcPr>
            <w:tcW w:w="720" w:type="dxa"/>
            <w:tcMar>
              <w:right w:w="216" w:type="dxa"/>
            </w:tcMar>
            <w:vAlign w:val="bottom"/>
          </w:tcPr>
          <w:p w:rsidR="00A77B4D" w:rsidRPr="00565B06" w:rsidRDefault="00075B13" w:rsidP="00075B13">
            <w:pPr>
              <w:pStyle w:val="Icons"/>
            </w:pPr>
            <w:r w:rsidRPr="00565B06">
              <w:rPr>
                <w:noProof/>
                <w:lang w:val="en-IN" w:eastAsia="en-IN"/>
              </w:rPr>
              <mc:AlternateContent>
                <mc:Choice Requires="wpg">
                  <w:drawing>
                    <wp:inline distT="0" distB="0" distL="0" distR="0" wp14:anchorId="0A429F2B" wp14:editId="38E0E866">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C4E7BA"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h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565B06" w:rsidRDefault="008B3892" w:rsidP="002146F8">
            <w:pPr>
              <w:pStyle w:val="Heading1"/>
              <w:outlineLvl w:val="0"/>
            </w:pPr>
            <w:sdt>
              <w:sdtPr>
                <w:alias w:val="Education:"/>
                <w:tag w:val="Education:"/>
                <w:id w:val="1586649636"/>
                <w:placeholder>
                  <w:docPart w:val="AA472D69BC7D4A74A19058FE39087363"/>
                </w:placeholder>
                <w:temporary/>
                <w:showingPlcHdr/>
                <w15:appearance w15:val="hidden"/>
              </w:sdtPr>
              <w:sdtEndPr/>
              <w:sdtContent>
                <w:r w:rsidR="00DD2D34" w:rsidRPr="00565B06">
                  <w:t>Education</w:t>
                </w:r>
              </w:sdtContent>
            </w:sdt>
          </w:p>
        </w:tc>
      </w:tr>
    </w:tbl>
    <w:p w:rsidR="007C0E0E" w:rsidRPr="00565B06" w:rsidRDefault="00CA3B05" w:rsidP="00B47E1E">
      <w:pPr>
        <w:pStyle w:val="Heading2"/>
      </w:pPr>
      <w:r>
        <w:t>Bachelor of</w:t>
      </w:r>
      <w:r w:rsidR="003741DF">
        <w:t xml:space="preserve"> Engineering</w:t>
      </w:r>
      <w:r w:rsidR="007C0E0E" w:rsidRPr="00565B06">
        <w:t xml:space="preserve"> | </w:t>
      </w:r>
      <w:r w:rsidR="003741DF">
        <w:rPr>
          <w:rStyle w:val="Emphasis"/>
        </w:rPr>
        <w:t>Institute of Engineering &amp; Technology, DAVV, Indore</w:t>
      </w:r>
    </w:p>
    <w:p w:rsidR="007C0E0E" w:rsidRPr="00565B06" w:rsidRDefault="003741DF" w:rsidP="004F199F">
      <w:pPr>
        <w:pStyle w:val="Heading3"/>
      </w:pPr>
      <w:r>
        <w:t xml:space="preserve">2019 </w:t>
      </w:r>
      <w:r w:rsidR="007C0E0E" w:rsidRPr="00565B06">
        <w:t xml:space="preserve">– </w:t>
      </w:r>
      <w:r>
        <w:t>2023</w:t>
      </w:r>
    </w:p>
    <w:p w:rsidR="000E24AC" w:rsidRPr="00565B06" w:rsidRDefault="003741DF" w:rsidP="007850D1">
      <w:r>
        <w:t>Branch: Electronics and Instrum</w:t>
      </w:r>
      <w:r w:rsidR="00CA3B05">
        <w:t>entation Engineering [CGPA: 7.79</w:t>
      </w:r>
      <w:r>
        <w:t>(until 6</w:t>
      </w:r>
      <w:r w:rsidRPr="003741DF">
        <w:rPr>
          <w:vertAlign w:val="superscript"/>
        </w:rPr>
        <w:t>th</w:t>
      </w:r>
      <w:r>
        <w:t xml:space="preserve"> semester)]</w:t>
      </w:r>
    </w:p>
    <w:p w:rsidR="007C0E0E" w:rsidRPr="00565B06" w:rsidRDefault="003741DF" w:rsidP="00B47E1E">
      <w:pPr>
        <w:pStyle w:val="Heading2"/>
      </w:pPr>
      <w:r>
        <w:t>SSC</w:t>
      </w:r>
      <w:r w:rsidR="007C0E0E" w:rsidRPr="00565B06">
        <w:t xml:space="preserve"> | </w:t>
      </w:r>
      <w:r>
        <w:rPr>
          <w:rStyle w:val="Emphasis"/>
        </w:rPr>
        <w:t>Atomic Energy Central School, Indore</w:t>
      </w:r>
    </w:p>
    <w:p w:rsidR="007C0E0E" w:rsidRPr="00565B06" w:rsidRDefault="003741DF" w:rsidP="004F199F">
      <w:pPr>
        <w:pStyle w:val="Heading3"/>
      </w:pPr>
      <w:r>
        <w:t>2017</w:t>
      </w:r>
      <w:r w:rsidR="007C0E0E" w:rsidRPr="00565B06">
        <w:t xml:space="preserve"> – </w:t>
      </w:r>
      <w:r>
        <w:t>2019</w:t>
      </w:r>
    </w:p>
    <w:p w:rsidR="007C0E0E" w:rsidRDefault="003741DF" w:rsidP="007C0E0E">
      <w:r>
        <w:t>91.2%: Physics, Chemistry, Mathematics, Computer Science, English [CBSE]</w:t>
      </w:r>
    </w:p>
    <w:p w:rsidR="003741DF" w:rsidRPr="00565B06" w:rsidRDefault="003741DF" w:rsidP="003741DF">
      <w:pPr>
        <w:pStyle w:val="Heading2"/>
      </w:pPr>
      <w:r>
        <w:t>HSC</w:t>
      </w:r>
      <w:r w:rsidRPr="00565B06">
        <w:t xml:space="preserve"> | </w:t>
      </w:r>
      <w:r>
        <w:rPr>
          <w:rStyle w:val="Emphasis"/>
        </w:rPr>
        <w:t>Atomic Energy Central School, Indore</w:t>
      </w:r>
    </w:p>
    <w:p w:rsidR="003741DF" w:rsidRPr="00565B06" w:rsidRDefault="003741DF" w:rsidP="003741DF">
      <w:pPr>
        <w:pStyle w:val="Heading3"/>
      </w:pPr>
      <w:r>
        <w:t>2007</w:t>
      </w:r>
      <w:r w:rsidRPr="00565B06">
        <w:t xml:space="preserve"> – </w:t>
      </w:r>
      <w:r>
        <w:t>2017</w:t>
      </w:r>
    </w:p>
    <w:p w:rsidR="003741DF" w:rsidRPr="00565B06" w:rsidRDefault="003741DF" w:rsidP="003741DF">
      <w:r>
        <w:t>10 CGPA (95%) [CBSE]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562422">
        <w:tc>
          <w:tcPr>
            <w:tcW w:w="720" w:type="dxa"/>
            <w:tcMar>
              <w:right w:w="216" w:type="dxa"/>
            </w:tcMar>
            <w:vAlign w:val="bottom"/>
          </w:tcPr>
          <w:p w:rsidR="005E088C" w:rsidRPr="00565B06" w:rsidRDefault="00075B13" w:rsidP="00075B13">
            <w:pPr>
              <w:pStyle w:val="Icons"/>
            </w:pPr>
            <w:r w:rsidRPr="00565B06">
              <w:rPr>
                <w:noProof/>
                <w:lang w:val="en-IN" w:eastAsia="en-IN"/>
              </w:rPr>
              <mc:AlternateContent>
                <mc:Choice Requires="wpg">
                  <w:drawing>
                    <wp:inline distT="0" distB="0" distL="0" distR="0" wp14:anchorId="2740583D" wp14:editId="6A85E51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2CEB44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rB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C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P4fM&#10;W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rsidR="005E088C" w:rsidRPr="00565B06" w:rsidRDefault="008B3892" w:rsidP="0004158B">
            <w:pPr>
              <w:pStyle w:val="Heading1"/>
              <w:outlineLvl w:val="0"/>
            </w:pPr>
            <w:sdt>
              <w:sdtPr>
                <w:alias w:val="Education:"/>
                <w:tag w:val="Education:"/>
                <w:id w:val="-2131392780"/>
                <w:placeholder>
                  <w:docPart w:val="2271023C8B7D472E86DDF2E082FEE65A"/>
                </w:placeholder>
                <w:temporary/>
                <w:showingPlcHdr/>
                <w15:appearance w15:val="hidden"/>
              </w:sdtPr>
              <w:sdtEndPr/>
              <w:sdtContent>
                <w:r w:rsidR="005E088C" w:rsidRPr="00565B06">
                  <w:t>Experience</w:t>
                </w:r>
              </w:sdtContent>
            </w:sdt>
          </w:p>
        </w:tc>
      </w:tr>
    </w:tbl>
    <w:p w:rsidR="005E088C" w:rsidRPr="00565B06" w:rsidRDefault="003741DF" w:rsidP="00B47E1E">
      <w:pPr>
        <w:pStyle w:val="Heading2"/>
      </w:pPr>
      <w:r>
        <w:t>Project Trainee</w:t>
      </w:r>
      <w:r w:rsidR="00CA3B05">
        <w:t xml:space="preserve"> / Internship</w:t>
      </w:r>
      <w:r w:rsidR="005E088C" w:rsidRPr="00565B06">
        <w:t xml:space="preserve"> | </w:t>
      </w:r>
      <w:r>
        <w:rPr>
          <w:rStyle w:val="Emphasis"/>
        </w:rPr>
        <w:t>RRCAT, Department of Atomic Energy</w:t>
      </w:r>
    </w:p>
    <w:p w:rsidR="005E088C" w:rsidRPr="00565B06" w:rsidRDefault="003741DF" w:rsidP="004F199F">
      <w:pPr>
        <w:pStyle w:val="Heading3"/>
      </w:pPr>
      <w:r>
        <w:t>June 2022</w:t>
      </w:r>
      <w:r w:rsidR="005E088C" w:rsidRPr="00565B06">
        <w:t xml:space="preserve"> – </w:t>
      </w:r>
      <w:r>
        <w:t>August 2022</w:t>
      </w:r>
    </w:p>
    <w:p w:rsidR="005E088C" w:rsidRPr="00565B06" w:rsidRDefault="00CA3B05" w:rsidP="00CA3B05">
      <w:pPr>
        <w:ind w:firstLine="720"/>
        <w:jc w:val="both"/>
      </w:pPr>
      <w:r>
        <w:t>The project includes a simple</w:t>
      </w:r>
      <w:r w:rsidRPr="00CA3B05">
        <w:t xml:space="preserve"> 8-bit microprocessor and a digital waveform generator on FPGA using Verilog HDL.</w:t>
      </w:r>
      <w:r>
        <w:t xml:space="preserve"> The microprocessor has an 8-bit ALU and a register memory for storage of inputs and outputs. Three functions square, triangular and saw-tooth waves are generated in the generator. All the above mentioned programs run on the base clock frequency of the FPGA board. During the project duration I got hands-on experience on PLC and SCADA. Learned the basics of PLC and SCADA and worked with digital and analog input and output modules and performed various controlling operations employing analog and digital signals and controlled with SCADA.</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CA3B05" w:rsidRPr="00565B06" w:rsidTr="00482E42">
        <w:tc>
          <w:tcPr>
            <w:tcW w:w="720" w:type="dxa"/>
            <w:tcMar>
              <w:right w:w="216" w:type="dxa"/>
            </w:tcMar>
            <w:vAlign w:val="bottom"/>
          </w:tcPr>
          <w:p w:rsidR="00CA3B05" w:rsidRPr="00565B06" w:rsidRDefault="00CA3B05" w:rsidP="00482E42">
            <w:pPr>
              <w:pStyle w:val="Icons"/>
            </w:pPr>
            <w:r w:rsidRPr="00565B06">
              <w:rPr>
                <w:noProof/>
                <w:lang w:val="en-IN" w:eastAsia="en-IN"/>
              </w:rPr>
              <mc:AlternateContent>
                <mc:Choice Requires="wpg">
                  <w:drawing>
                    <wp:inline distT="0" distB="0" distL="0" distR="0" wp14:anchorId="2DB18CE7" wp14:editId="0F773796">
                      <wp:extent cx="274320" cy="274320"/>
                      <wp:effectExtent l="0" t="0" r="0" b="0"/>
                      <wp:docPr id="7"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D61F38"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ytqREAAAV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rsidR="00CA3B05" w:rsidRPr="00565B06" w:rsidRDefault="00CA3B05" w:rsidP="00CA3B05">
            <w:pPr>
              <w:pStyle w:val="Heading1"/>
              <w:outlineLvl w:val="0"/>
            </w:pPr>
            <w:r>
              <w:t>Projects</w:t>
            </w:r>
          </w:p>
        </w:tc>
      </w:tr>
    </w:tbl>
    <w:p w:rsidR="00CA3B05" w:rsidRDefault="00CA3B05" w:rsidP="00CA3B05">
      <w:pPr>
        <w:pStyle w:val="Heading2"/>
      </w:pPr>
      <w:r>
        <w:t>Implementation of Digital Signal G</w:t>
      </w:r>
      <w:r w:rsidR="004E6232">
        <w:t>enerator using Raspberry Pi</w:t>
      </w:r>
      <w:r w:rsidRPr="00565B06">
        <w:t xml:space="preserve"> |</w:t>
      </w:r>
    </w:p>
    <w:p w:rsidR="00CA3B05" w:rsidRPr="00CA3B05" w:rsidRDefault="00CA3B05" w:rsidP="00CA3B05">
      <w:pPr>
        <w:pStyle w:val="Heading3"/>
        <w:rPr>
          <w:lang w:val="en-IN"/>
        </w:rPr>
      </w:pPr>
      <w:r>
        <w:t>September 2021</w:t>
      </w:r>
      <w:r w:rsidRPr="00565B06">
        <w:t xml:space="preserve"> – </w:t>
      </w:r>
      <w:r>
        <w:t>September</w:t>
      </w:r>
      <w:r>
        <w:t xml:space="preserve"> 202</w:t>
      </w:r>
      <w:r>
        <w:t>1</w:t>
      </w:r>
    </w:p>
    <w:p w:rsidR="00CA3B05" w:rsidRPr="00565B06" w:rsidRDefault="00CA3B05" w:rsidP="00CA3B05">
      <w:pPr>
        <w:ind w:firstLine="720"/>
      </w:pPr>
      <w:r w:rsidRPr="00CA3B05">
        <w:rPr>
          <w:lang w:val="en-IN"/>
        </w:rPr>
        <w:t>Made a digital signal generator capable of generating square, saw</w:t>
      </w:r>
      <w:r>
        <w:rPr>
          <w:lang w:val="en-IN"/>
        </w:rPr>
        <w:t xml:space="preserve">- </w:t>
      </w:r>
      <w:r w:rsidRPr="00CA3B05">
        <w:rPr>
          <w:lang w:val="en-IN"/>
        </w:rPr>
        <w:t>tooth, triangular and sinusoidal waveforms with the help</w:t>
      </w:r>
      <w:r>
        <w:rPr>
          <w:lang w:val="en-IN"/>
        </w:rPr>
        <w:t xml:space="preserve"> </w:t>
      </w:r>
      <w:r w:rsidRPr="00CA3B05">
        <w:rPr>
          <w:lang w:val="en-IN"/>
        </w:rPr>
        <w:t>of external analog circuit for interfacing the Raspberry Pi to</w:t>
      </w:r>
      <w:r>
        <w:rPr>
          <w:lang w:val="en-IN"/>
        </w:rPr>
        <w:t xml:space="preserve"> </w:t>
      </w:r>
      <w:r w:rsidRPr="00CA3B05">
        <w:rPr>
          <w:lang w:val="en-IN"/>
        </w:rPr>
        <w:lastRenderedPageBreak/>
        <w:t>convert the digital signal to analog signal</w:t>
      </w:r>
      <w:r>
        <w:t>.</w:t>
      </w:r>
      <w:r>
        <w:t xml:space="preserve"> All the code was written in Python language. All the outputs can be viewed on Digital Storage Oscilloscope.</w:t>
      </w:r>
    </w:p>
    <w:p w:rsidR="00CA3B05" w:rsidRPr="00565B06" w:rsidRDefault="00CA3B05" w:rsidP="00CA3B05">
      <w:pPr>
        <w:pStyle w:val="Heading2"/>
      </w:pPr>
    </w:p>
    <w:p w:rsidR="00CA3B05" w:rsidRDefault="00CA3B05" w:rsidP="00CA3B05">
      <w:pPr>
        <w:pStyle w:val="Heading2"/>
        <w:rPr>
          <w:rStyle w:val="Emphasis"/>
        </w:rPr>
      </w:pPr>
      <w:r>
        <w:t>Basic Image Compression Algorithm Implementation using MATLAB</w:t>
      </w:r>
      <w:r w:rsidRPr="00565B06">
        <w:t>|</w:t>
      </w:r>
    </w:p>
    <w:p w:rsidR="00CA3B05" w:rsidRPr="00565B06" w:rsidRDefault="00CA3B05" w:rsidP="00CA3B05">
      <w:pPr>
        <w:pStyle w:val="Heading3"/>
      </w:pPr>
      <w:r>
        <w:t>February</w:t>
      </w:r>
      <w:r>
        <w:t xml:space="preserve"> 2022</w:t>
      </w:r>
      <w:r w:rsidRPr="00565B06">
        <w:t xml:space="preserve"> – </w:t>
      </w:r>
      <w:r>
        <w:t>April</w:t>
      </w:r>
      <w:r>
        <w:t xml:space="preserve"> 2022</w:t>
      </w:r>
    </w:p>
    <w:p w:rsidR="00CA3B05" w:rsidRDefault="00CA3B05" w:rsidP="00CA3B05">
      <w:pPr>
        <w:ind w:firstLine="720"/>
      </w:pPr>
      <w:r>
        <w:t>Based on my team’s study on image compression techniques, we worked on implementation of different stages of JPEG image compression algorithm using MATLAB’s image processing and signal processing toolbox along with computer vision toolbox. JPEG is a lossy form of image compression, i.e., the details lost in compression cannot be recovered when decompressed.</w:t>
      </w:r>
    </w:p>
    <w:p w:rsidR="004E6232" w:rsidRDefault="004E6232" w:rsidP="00CA3B05">
      <w:pPr>
        <w:pStyle w:val="Heading2"/>
        <w:rPr>
          <w:bCs/>
          <w:lang w:val="en-IN"/>
        </w:rPr>
      </w:pPr>
    </w:p>
    <w:p w:rsidR="00CA3B05" w:rsidRPr="00565B06" w:rsidRDefault="004E6232" w:rsidP="00CA3B05">
      <w:pPr>
        <w:pStyle w:val="Heading2"/>
      </w:pPr>
      <w:r w:rsidRPr="004E6232">
        <w:rPr>
          <w:bCs/>
          <w:lang w:val="en-IN"/>
        </w:rPr>
        <w:t>Implementation of</w:t>
      </w:r>
      <w:r>
        <w:rPr>
          <w:bCs/>
          <w:lang w:val="en-IN"/>
        </w:rPr>
        <w:t xml:space="preserve"> a simple</w:t>
      </w:r>
      <w:r w:rsidRPr="004E6232">
        <w:rPr>
          <w:bCs/>
          <w:lang w:val="en-IN"/>
        </w:rPr>
        <w:t xml:space="preserve"> microprocessor and digital waveform generator on FPGA using Verilog Hardware Description Language </w:t>
      </w:r>
      <w:r w:rsidR="00CA3B05" w:rsidRPr="00565B06">
        <w:t xml:space="preserve">| </w:t>
      </w:r>
      <w:r w:rsidR="00CA3B05">
        <w:rPr>
          <w:rStyle w:val="Emphasis"/>
        </w:rPr>
        <w:t>RRCAT, Department of Atomic Energy</w:t>
      </w:r>
    </w:p>
    <w:p w:rsidR="00CA3B05" w:rsidRPr="00565B06" w:rsidRDefault="00CA3B05" w:rsidP="00CA3B05">
      <w:pPr>
        <w:pStyle w:val="Heading3"/>
      </w:pPr>
      <w:r>
        <w:t>June 2022</w:t>
      </w:r>
      <w:r w:rsidRPr="00565B06">
        <w:t xml:space="preserve"> – </w:t>
      </w:r>
      <w:r>
        <w:t>August 2022</w:t>
      </w:r>
    </w:p>
    <w:p w:rsidR="005E088C" w:rsidRPr="00565B06" w:rsidRDefault="00CA3B05" w:rsidP="00B903A9">
      <w:pPr>
        <w:ind w:firstLine="720"/>
      </w:pPr>
      <w:r>
        <w:t>The details of the project can be found in the report</w:t>
      </w:r>
      <w:r w:rsidR="00B903A9">
        <w:t xml:space="preserve"> attached.</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rsidTr="00562422">
        <w:tc>
          <w:tcPr>
            <w:tcW w:w="720" w:type="dxa"/>
            <w:tcMar>
              <w:right w:w="216" w:type="dxa"/>
            </w:tcMar>
            <w:vAlign w:val="bottom"/>
          </w:tcPr>
          <w:p w:rsidR="00143224" w:rsidRPr="00565B06" w:rsidRDefault="00075B13" w:rsidP="00075B13">
            <w:pPr>
              <w:pStyle w:val="Icons"/>
            </w:pPr>
            <w:r w:rsidRPr="00565B06">
              <w:rPr>
                <w:noProof/>
                <w:lang w:val="en-IN" w:eastAsia="en-IN"/>
              </w:rPr>
              <mc:AlternateContent>
                <mc:Choice Requires="wpg">
                  <w:drawing>
                    <wp:inline distT="0" distB="0" distL="0" distR="0" wp14:anchorId="4CC78A25" wp14:editId="21CD4A09">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B54782"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S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xUA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565B06" w:rsidRDefault="008B3892" w:rsidP="00AD6216">
            <w:pPr>
              <w:pStyle w:val="Heading1"/>
              <w:outlineLvl w:val="0"/>
            </w:pPr>
            <w:sdt>
              <w:sdtPr>
                <w:alias w:val="Skills:"/>
                <w:tag w:val="Skills:"/>
                <w:id w:val="-925109897"/>
                <w:placeholder>
                  <w:docPart w:val="75D4F064776F4BF8B523F542D581CA8B"/>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rsidTr="00565B06">
        <w:tc>
          <w:tcPr>
            <w:tcW w:w="4320" w:type="dxa"/>
          </w:tcPr>
          <w:p w:rsidR="00143224" w:rsidRPr="00565B06" w:rsidRDefault="00405FF6" w:rsidP="00565B06">
            <w:pPr>
              <w:pStyle w:val="ListBullet"/>
              <w:spacing w:after="80"/>
            </w:pPr>
            <w:r>
              <w:t xml:space="preserve">Digital Circuit Design using HDL </w:t>
            </w:r>
          </w:p>
          <w:p w:rsidR="00316CE4" w:rsidRDefault="00405FF6" w:rsidP="00405FF6">
            <w:pPr>
              <w:pStyle w:val="ListBullet"/>
              <w:spacing w:after="80"/>
            </w:pPr>
            <w:r>
              <w:t>Verilog HDL</w:t>
            </w:r>
          </w:p>
          <w:p w:rsidR="00405FF6" w:rsidRDefault="00405FF6" w:rsidP="00405FF6">
            <w:pPr>
              <w:pStyle w:val="ListBullet"/>
              <w:spacing w:after="80"/>
            </w:pPr>
            <w:r>
              <w:t>FPGA Design</w:t>
            </w:r>
          </w:p>
          <w:p w:rsidR="00405FF6" w:rsidRDefault="00405FF6" w:rsidP="00405FF6">
            <w:pPr>
              <w:pStyle w:val="ListBullet"/>
              <w:spacing w:after="80"/>
            </w:pPr>
            <w:r>
              <w:t>Python</w:t>
            </w:r>
            <w:r w:rsidR="00B903A9">
              <w:t xml:space="preserve"> (Progate Certified)</w:t>
            </w:r>
          </w:p>
          <w:p w:rsidR="00405FF6" w:rsidRDefault="00405FF6" w:rsidP="00405FF6">
            <w:pPr>
              <w:pStyle w:val="ListBullet"/>
              <w:spacing w:after="80"/>
            </w:pPr>
            <w:r>
              <w:t xml:space="preserve">Raspberry Pi </w:t>
            </w:r>
          </w:p>
          <w:p w:rsidR="00405FF6" w:rsidRDefault="00405FF6" w:rsidP="00405FF6">
            <w:pPr>
              <w:pStyle w:val="ListBullet"/>
              <w:spacing w:after="80"/>
            </w:pPr>
            <w:r>
              <w:t>MATLAB</w:t>
            </w:r>
            <w:r w:rsidR="00B903A9">
              <w:t xml:space="preserve"> (Certification)</w:t>
            </w:r>
          </w:p>
          <w:p w:rsidR="00405FF6" w:rsidRDefault="00405FF6" w:rsidP="00405FF6">
            <w:pPr>
              <w:pStyle w:val="ListBullet"/>
              <w:spacing w:after="80"/>
            </w:pPr>
            <w:r>
              <w:t>Signal Processing</w:t>
            </w:r>
            <w:r w:rsidR="00B903A9">
              <w:t xml:space="preserve"> (MATLAB Certification)</w:t>
            </w:r>
          </w:p>
          <w:p w:rsidR="00405FF6" w:rsidRDefault="00405FF6" w:rsidP="00405FF6">
            <w:pPr>
              <w:pStyle w:val="ListBullet"/>
              <w:spacing w:after="80"/>
            </w:pPr>
            <w:r>
              <w:t>Circuit Simulation</w:t>
            </w:r>
          </w:p>
          <w:p w:rsidR="00405FF6" w:rsidRDefault="00405FF6" w:rsidP="00405FF6">
            <w:pPr>
              <w:pStyle w:val="ListBullet"/>
              <w:numPr>
                <w:ilvl w:val="0"/>
                <w:numId w:val="0"/>
              </w:numPr>
              <w:spacing w:after="80"/>
              <w:ind w:left="360" w:hanging="360"/>
            </w:pPr>
          </w:p>
          <w:p w:rsidR="00B903A9" w:rsidRPr="00565B06" w:rsidRDefault="00B903A9" w:rsidP="00B903A9">
            <w:pPr>
              <w:pStyle w:val="ListBullet"/>
              <w:numPr>
                <w:ilvl w:val="0"/>
                <w:numId w:val="0"/>
              </w:numPr>
              <w:spacing w:after="80"/>
            </w:pPr>
          </w:p>
        </w:tc>
        <w:tc>
          <w:tcPr>
            <w:tcW w:w="4320" w:type="dxa"/>
            <w:tcMar>
              <w:left w:w="576" w:type="dxa"/>
            </w:tcMar>
          </w:tcPr>
          <w:p w:rsidR="00143224" w:rsidRPr="00565B06" w:rsidRDefault="00405FF6" w:rsidP="00565B06">
            <w:pPr>
              <w:pStyle w:val="ListBullet"/>
              <w:spacing w:after="80"/>
            </w:pPr>
            <w:r>
              <w:t>C / C++</w:t>
            </w:r>
          </w:p>
          <w:p w:rsidR="00F904FC" w:rsidRPr="00565B06" w:rsidRDefault="00405FF6" w:rsidP="00565B06">
            <w:pPr>
              <w:pStyle w:val="ListBullet"/>
              <w:spacing w:after="80"/>
            </w:pPr>
            <w:r>
              <w:t>Arduino</w:t>
            </w:r>
          </w:p>
          <w:p w:rsidR="00F904FC" w:rsidRDefault="00405FF6" w:rsidP="00405FF6">
            <w:pPr>
              <w:pStyle w:val="ListBullet"/>
              <w:spacing w:after="80"/>
            </w:pPr>
            <w:r>
              <w:t>PCB Design using EAGLE</w:t>
            </w:r>
          </w:p>
          <w:p w:rsidR="00405FF6" w:rsidRDefault="00405FF6" w:rsidP="00405FF6">
            <w:pPr>
              <w:pStyle w:val="ListBullet"/>
              <w:spacing w:after="80"/>
            </w:pPr>
            <w:r>
              <w:t>PLC and SCADA</w:t>
            </w:r>
          </w:p>
          <w:p w:rsidR="00405FF6" w:rsidRDefault="00405FF6" w:rsidP="00405FF6">
            <w:pPr>
              <w:pStyle w:val="ListBullet"/>
              <w:spacing w:after="80"/>
            </w:pPr>
            <w:r>
              <w:t>Basics of IoT</w:t>
            </w:r>
          </w:p>
          <w:p w:rsidR="00405FF6" w:rsidRDefault="00405FF6" w:rsidP="00405FF6">
            <w:pPr>
              <w:pStyle w:val="ListBullet"/>
              <w:spacing w:after="80"/>
            </w:pPr>
            <w:r>
              <w:t>Analog and Digital Circuit (Design and testing)</w:t>
            </w:r>
          </w:p>
          <w:p w:rsidR="00405FF6" w:rsidRPr="00565B06" w:rsidRDefault="00CA3B05" w:rsidP="00405FF6">
            <w:pPr>
              <w:pStyle w:val="ListBullet"/>
              <w:spacing w:after="80"/>
            </w:pPr>
            <w:r>
              <w:t>JavaScript</w:t>
            </w:r>
            <w:r w:rsidR="00B903A9">
              <w:t xml:space="preserve"> (Progate Certified)</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rsidTr="00B903A9">
        <w:tc>
          <w:tcPr>
            <w:tcW w:w="725" w:type="dxa"/>
            <w:tcMar>
              <w:right w:w="216" w:type="dxa"/>
            </w:tcMar>
            <w:vAlign w:val="bottom"/>
          </w:tcPr>
          <w:p w:rsidR="00AC7C34" w:rsidRPr="00565B06" w:rsidRDefault="00075B13" w:rsidP="00075B13">
            <w:pPr>
              <w:pStyle w:val="Icons"/>
            </w:pPr>
            <w:r w:rsidRPr="00565B06">
              <w:rPr>
                <w:noProof/>
                <w:lang w:val="en-IN" w:eastAsia="en-IN"/>
              </w:rPr>
              <mc:AlternateContent>
                <mc:Choice Requires="wpg">
                  <w:drawing>
                    <wp:inline distT="0" distB="0" distL="0" distR="0" wp14:anchorId="5488CD53" wp14:editId="2CEC1BBF">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8A94C05"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h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AC7C34" w:rsidRPr="00565B06" w:rsidRDefault="008B3892" w:rsidP="00AD6216">
            <w:pPr>
              <w:pStyle w:val="Heading1"/>
              <w:outlineLvl w:val="0"/>
            </w:pPr>
            <w:sdt>
              <w:sdtPr>
                <w:alias w:val="Activities:"/>
                <w:tag w:val="Activities:"/>
                <w:id w:val="-2061776476"/>
                <w:placeholder>
                  <w:docPart w:val="D807031B6051482C8F285CF5F742370D"/>
                </w:placeholder>
                <w:temporary/>
                <w:showingPlcHdr/>
                <w15:appearance w15:val="hidden"/>
              </w:sdtPr>
              <w:sdtEndPr/>
              <w:sdtContent>
                <w:r w:rsidR="00AC7C34" w:rsidRPr="00565B06">
                  <w:t>Activities</w:t>
                </w:r>
              </w:sdtContent>
            </w:sdt>
          </w:p>
        </w:tc>
      </w:tr>
    </w:tbl>
    <w:p w:rsidR="007A0F44" w:rsidRDefault="00B903A9" w:rsidP="00316CE4">
      <w:r>
        <w:t>My</w:t>
      </w:r>
      <w:bookmarkStart w:id="0" w:name="_GoBack"/>
      <w:bookmarkEnd w:id="0"/>
      <w:r>
        <w:t xml:space="preserve"> activities include:</w:t>
      </w:r>
    </w:p>
    <w:p w:rsidR="00B903A9" w:rsidRDefault="00B903A9" w:rsidP="00F167BD">
      <w:pPr>
        <w:pStyle w:val="ListParagraph"/>
        <w:numPr>
          <w:ilvl w:val="0"/>
          <w:numId w:val="16"/>
        </w:numPr>
      </w:pPr>
      <w:r>
        <w:t>Cleared GATE 2022 with a score of 362/1000 securing AIR 6743 in EC paper code.</w:t>
      </w:r>
    </w:p>
    <w:p w:rsidR="00F167BD" w:rsidRDefault="00F167BD" w:rsidP="00F167BD">
      <w:pPr>
        <w:pStyle w:val="ListParagraph"/>
        <w:numPr>
          <w:ilvl w:val="0"/>
          <w:numId w:val="16"/>
        </w:numPr>
      </w:pPr>
      <w:r>
        <w:t>Cleared RMO (Regional Mathematics Olympiad) (State Level)</w:t>
      </w:r>
    </w:p>
    <w:p w:rsidR="00B903A9" w:rsidRDefault="00B903A9" w:rsidP="00F167BD">
      <w:pPr>
        <w:pStyle w:val="ListParagraph"/>
        <w:numPr>
          <w:ilvl w:val="0"/>
          <w:numId w:val="16"/>
        </w:numPr>
      </w:pPr>
      <w:r>
        <w:t xml:space="preserve">Held the position of Vice Captain during school time and conducted and managed in various </w:t>
      </w:r>
      <w:r w:rsidR="00F167BD">
        <w:t>co</w:t>
      </w:r>
      <w:r>
        <w:t>-</w:t>
      </w:r>
      <w:r w:rsidR="00F167BD">
        <w:t>curricular</w:t>
      </w:r>
      <w:r>
        <w:t xml:space="preserve"> activities and sports. </w:t>
      </w:r>
    </w:p>
    <w:p w:rsidR="00B903A9" w:rsidRDefault="00B903A9" w:rsidP="00F167BD">
      <w:pPr>
        <w:pStyle w:val="ListParagraph"/>
        <w:numPr>
          <w:ilvl w:val="0"/>
          <w:numId w:val="16"/>
        </w:numPr>
      </w:pPr>
      <w:r>
        <w:t xml:space="preserve">Active participation in sports in school as well as college. Sports activities include badminton, chess, cricket, table-tennis and volleyball. </w:t>
      </w:r>
    </w:p>
    <w:p w:rsidR="00B903A9" w:rsidRDefault="00B903A9" w:rsidP="00F167BD">
      <w:pPr>
        <w:pStyle w:val="ListParagraph"/>
        <w:numPr>
          <w:ilvl w:val="0"/>
          <w:numId w:val="16"/>
        </w:numPr>
      </w:pPr>
      <w:r>
        <w:t>Attended workshops: Cybersecurity and Ethical Hacking @ IIT Indore</w:t>
      </w:r>
    </w:p>
    <w:p w:rsidR="00B903A9" w:rsidRDefault="00F167BD" w:rsidP="00F167BD">
      <w:pPr>
        <w:ind w:left="2160"/>
      </w:pPr>
      <w:r>
        <w:t xml:space="preserve">          </w:t>
      </w:r>
      <w:r w:rsidR="00B903A9">
        <w:t>IoT workshop @ Robotronix Pvt. L</w:t>
      </w:r>
      <w:r>
        <w:t>td.</w:t>
      </w:r>
    </w:p>
    <w:p w:rsidR="00F167BD" w:rsidRDefault="00F167BD" w:rsidP="00F167BD">
      <w:pPr>
        <w:pStyle w:val="ListParagraph"/>
        <w:numPr>
          <w:ilvl w:val="0"/>
          <w:numId w:val="16"/>
        </w:numPr>
      </w:pPr>
      <w:r>
        <w:t>Languages known: English (Professional working proficiency)</w:t>
      </w:r>
    </w:p>
    <w:p w:rsidR="00F167BD" w:rsidRDefault="00F167BD" w:rsidP="00F167BD">
      <w:pPr>
        <w:ind w:left="2160"/>
      </w:pPr>
      <w:r>
        <w:t xml:space="preserve">     Hindi (Native or Bilingual proficiency)</w:t>
      </w:r>
    </w:p>
    <w:p w:rsidR="00F167BD" w:rsidRDefault="00F167BD" w:rsidP="00F167BD">
      <w:pPr>
        <w:ind w:left="2160"/>
      </w:pPr>
      <w:r>
        <w:t xml:space="preserve">     Marathi</w:t>
      </w:r>
      <w:r>
        <w:t xml:space="preserve"> (Native or Bilingual proficiency)</w:t>
      </w:r>
    </w:p>
    <w:p w:rsidR="00B903A9" w:rsidRDefault="00B903A9" w:rsidP="00316CE4"/>
    <w:p w:rsidR="00B903A9" w:rsidRPr="00565B06" w:rsidRDefault="00B903A9" w:rsidP="00316CE4"/>
    <w:sectPr w:rsidR="00B903A9" w:rsidRPr="00565B06" w:rsidSect="00FE18B2">
      <w:footerReference w:type="default" r:id="rId12"/>
      <w:headerReference w:type="first" r:id="rId13"/>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892" w:rsidRDefault="008B3892" w:rsidP="00F534FB">
      <w:pPr>
        <w:spacing w:after="0"/>
      </w:pPr>
      <w:r>
        <w:separator/>
      </w:r>
    </w:p>
  </w:endnote>
  <w:endnote w:type="continuationSeparator" w:id="0">
    <w:p w:rsidR="008B3892" w:rsidRDefault="008B3892"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rsidR="00056FE7" w:rsidRDefault="00056FE7">
        <w:pPr>
          <w:pStyle w:val="Footer"/>
        </w:pPr>
        <w:r>
          <w:fldChar w:fldCharType="begin"/>
        </w:r>
        <w:r>
          <w:instrText xml:space="preserve"> PAGE   \* MERGEFORMAT </w:instrText>
        </w:r>
        <w:r>
          <w:fldChar w:fldCharType="separate"/>
        </w:r>
        <w:r w:rsidR="0000522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892" w:rsidRDefault="008B3892" w:rsidP="00F534FB">
      <w:pPr>
        <w:spacing w:after="0"/>
      </w:pPr>
      <w:r>
        <w:separator/>
      </w:r>
    </w:p>
  </w:footnote>
  <w:footnote w:type="continuationSeparator" w:id="0">
    <w:p w:rsidR="008B3892" w:rsidRDefault="008B3892"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B1" w:rsidRDefault="005324B1">
    <w:pPr>
      <w:pStyle w:val="Header"/>
    </w:pPr>
    <w:r>
      <w:rPr>
        <w:noProof/>
        <w:lang w:val="en-IN" w:eastAsia="en-IN"/>
      </w:rPr>
      <mc:AlternateContent>
        <mc:Choice Requires="wps">
          <w:drawing>
            <wp:anchor distT="0" distB="0" distL="114300" distR="114300" simplePos="0" relativeHeight="251661312" behindDoc="1" locked="0" layoutInCell="1" allowOverlap="1" wp14:anchorId="4F8006AA" wp14:editId="47D74FC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3913A71"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62E19CB"/>
    <w:multiLevelType w:val="hybridMultilevel"/>
    <w:tmpl w:val="5B14A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DF"/>
    <w:rsid w:val="00002750"/>
    <w:rsid w:val="00004D4E"/>
    <w:rsid w:val="00005225"/>
    <w:rsid w:val="00011895"/>
    <w:rsid w:val="00013818"/>
    <w:rsid w:val="00024730"/>
    <w:rsid w:val="000348ED"/>
    <w:rsid w:val="00040CF1"/>
    <w:rsid w:val="0004158B"/>
    <w:rsid w:val="00043131"/>
    <w:rsid w:val="00051DFD"/>
    <w:rsid w:val="00056FE7"/>
    <w:rsid w:val="000570FF"/>
    <w:rsid w:val="00057244"/>
    <w:rsid w:val="00061C1E"/>
    <w:rsid w:val="0006454B"/>
    <w:rsid w:val="00075B13"/>
    <w:rsid w:val="00092692"/>
    <w:rsid w:val="00093C70"/>
    <w:rsid w:val="00096203"/>
    <w:rsid w:val="000A0229"/>
    <w:rsid w:val="000C069C"/>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3B0C"/>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741DF"/>
    <w:rsid w:val="00383057"/>
    <w:rsid w:val="0039703C"/>
    <w:rsid w:val="003974BB"/>
    <w:rsid w:val="003A091E"/>
    <w:rsid w:val="003E5D64"/>
    <w:rsid w:val="00403149"/>
    <w:rsid w:val="004037EF"/>
    <w:rsid w:val="00405BAD"/>
    <w:rsid w:val="00405FF6"/>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6232"/>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5AF9"/>
    <w:rsid w:val="007A729F"/>
    <w:rsid w:val="007B3F4F"/>
    <w:rsid w:val="007C0E0E"/>
    <w:rsid w:val="007C153D"/>
    <w:rsid w:val="007C333C"/>
    <w:rsid w:val="007C34A8"/>
    <w:rsid w:val="007D4CF4"/>
    <w:rsid w:val="007E7052"/>
    <w:rsid w:val="007F71A4"/>
    <w:rsid w:val="008030EE"/>
    <w:rsid w:val="00812148"/>
    <w:rsid w:val="00814B43"/>
    <w:rsid w:val="00814FA5"/>
    <w:rsid w:val="0083016A"/>
    <w:rsid w:val="00846AAE"/>
    <w:rsid w:val="00867081"/>
    <w:rsid w:val="008777EF"/>
    <w:rsid w:val="00893314"/>
    <w:rsid w:val="008978E8"/>
    <w:rsid w:val="008A02C4"/>
    <w:rsid w:val="008A49A0"/>
    <w:rsid w:val="008A6538"/>
    <w:rsid w:val="008B3892"/>
    <w:rsid w:val="008D4FC8"/>
    <w:rsid w:val="008D5A80"/>
    <w:rsid w:val="008E5483"/>
    <w:rsid w:val="008F4532"/>
    <w:rsid w:val="00905DA3"/>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3A9"/>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1B4B"/>
    <w:rsid w:val="00C93DE1"/>
    <w:rsid w:val="00CA1ED0"/>
    <w:rsid w:val="00CA2E0A"/>
    <w:rsid w:val="00CA3B05"/>
    <w:rsid w:val="00CB3192"/>
    <w:rsid w:val="00CC1E5C"/>
    <w:rsid w:val="00CD1043"/>
    <w:rsid w:val="00CE2C76"/>
    <w:rsid w:val="00D046EF"/>
    <w:rsid w:val="00D04A8C"/>
    <w:rsid w:val="00D22E33"/>
    <w:rsid w:val="00D35BBD"/>
    <w:rsid w:val="00D37FAD"/>
    <w:rsid w:val="00D445F0"/>
    <w:rsid w:val="00D5184A"/>
    <w:rsid w:val="00D5627D"/>
    <w:rsid w:val="00D63E8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57A92"/>
    <w:rsid w:val="00E61D86"/>
    <w:rsid w:val="00E61FB1"/>
    <w:rsid w:val="00E63862"/>
    <w:rsid w:val="00E665C1"/>
    <w:rsid w:val="00E72DA3"/>
    <w:rsid w:val="00E97BD9"/>
    <w:rsid w:val="00EE0848"/>
    <w:rsid w:val="00F03B1E"/>
    <w:rsid w:val="00F03F2C"/>
    <w:rsid w:val="00F1202D"/>
    <w:rsid w:val="00F167BD"/>
    <w:rsid w:val="00F217AB"/>
    <w:rsid w:val="00F35A06"/>
    <w:rsid w:val="00F435D3"/>
    <w:rsid w:val="00F46425"/>
    <w:rsid w:val="00F5078D"/>
    <w:rsid w:val="00F534FB"/>
    <w:rsid w:val="00F56FFE"/>
    <w:rsid w:val="00F904FC"/>
    <w:rsid w:val="00F935BF"/>
    <w:rsid w:val="00F94EB5"/>
    <w:rsid w:val="00FA4359"/>
    <w:rsid w:val="00FA4C84"/>
    <w:rsid w:val="00FB0F18"/>
    <w:rsid w:val="00FC3DA2"/>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FC0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F167BD"/>
    <w:pPr>
      <w:ind w:left="720"/>
      <w:contextualSpacing/>
    </w:pPr>
  </w:style>
  <w:style w:type="character" w:styleId="Hyperlink">
    <w:name w:val="Hyperlink"/>
    <w:basedOn w:val="DefaultParagraphFont"/>
    <w:uiPriority w:val="99"/>
    <w:unhideWhenUsed/>
    <w:rsid w:val="00D63E8D"/>
    <w:rPr>
      <w:color w:val="886288" w:themeColor="hyperlink"/>
      <w:u w:val="single"/>
    </w:rPr>
  </w:style>
  <w:style w:type="character" w:styleId="FollowedHyperlink">
    <w:name w:val="FollowedHyperlink"/>
    <w:basedOn w:val="DefaultParagraphFont"/>
    <w:uiPriority w:val="99"/>
    <w:semiHidden/>
    <w:unhideWhenUsed/>
    <w:rsid w:val="00D63E8D"/>
    <w:rPr>
      <w:color w:val="806C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bol\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3417E1901A403396A0ADCD03286878"/>
        <w:category>
          <w:name w:val="General"/>
          <w:gallery w:val="placeholder"/>
        </w:category>
        <w:types>
          <w:type w:val="bbPlcHdr"/>
        </w:types>
        <w:behaviors>
          <w:behavior w:val="content"/>
        </w:behaviors>
        <w:guid w:val="{CA92BE80-0875-4186-B2DB-67A27A0876EC}"/>
      </w:docPartPr>
      <w:docPartBody>
        <w:p w:rsidR="004E04D4" w:rsidRDefault="004772B2">
          <w:pPr>
            <w:pStyle w:val="E03417E1901A403396A0ADCD03286878"/>
          </w:pPr>
          <w:r w:rsidRPr="009D0878">
            <w:t>Address</w:t>
          </w:r>
        </w:p>
      </w:docPartBody>
    </w:docPart>
    <w:docPart>
      <w:docPartPr>
        <w:name w:val="39BF409E02A643EA911FAC08FFC464D9"/>
        <w:category>
          <w:name w:val="General"/>
          <w:gallery w:val="placeholder"/>
        </w:category>
        <w:types>
          <w:type w:val="bbPlcHdr"/>
        </w:types>
        <w:behaviors>
          <w:behavior w:val="content"/>
        </w:behaviors>
        <w:guid w:val="{FEDB94E6-3F8C-4E44-9FA5-B8C78A71A356}"/>
      </w:docPartPr>
      <w:docPartBody>
        <w:p w:rsidR="004E04D4" w:rsidRDefault="004772B2">
          <w:pPr>
            <w:pStyle w:val="39BF409E02A643EA911FAC08FFC464D9"/>
          </w:pPr>
          <w:r w:rsidRPr="009D0878">
            <w:t>Phone</w:t>
          </w:r>
        </w:p>
      </w:docPartBody>
    </w:docPart>
    <w:docPart>
      <w:docPartPr>
        <w:name w:val="6658722687964620BFB340FE5C96210C"/>
        <w:category>
          <w:name w:val="General"/>
          <w:gallery w:val="placeholder"/>
        </w:category>
        <w:types>
          <w:type w:val="bbPlcHdr"/>
        </w:types>
        <w:behaviors>
          <w:behavior w:val="content"/>
        </w:behaviors>
        <w:guid w:val="{F8FFF076-CEF8-4E30-BF23-7AD0B4FEEBF1}"/>
      </w:docPartPr>
      <w:docPartBody>
        <w:p w:rsidR="004E04D4" w:rsidRDefault="004772B2">
          <w:pPr>
            <w:pStyle w:val="6658722687964620BFB340FE5C96210C"/>
          </w:pPr>
          <w:r w:rsidRPr="009D0878">
            <w:t>Email</w:t>
          </w:r>
        </w:p>
      </w:docPartBody>
    </w:docPart>
    <w:docPart>
      <w:docPartPr>
        <w:name w:val="DDF41951097D4F56B5F2849B7D8E3C49"/>
        <w:category>
          <w:name w:val="General"/>
          <w:gallery w:val="placeholder"/>
        </w:category>
        <w:types>
          <w:type w:val="bbPlcHdr"/>
        </w:types>
        <w:behaviors>
          <w:behavior w:val="content"/>
        </w:behaviors>
        <w:guid w:val="{5DFB9CF8-D8A2-41DF-B966-667A9BB47431}"/>
      </w:docPartPr>
      <w:docPartBody>
        <w:p w:rsidR="004E04D4" w:rsidRDefault="004772B2">
          <w:pPr>
            <w:pStyle w:val="DDF41951097D4F56B5F2849B7D8E3C49"/>
          </w:pPr>
          <w:r w:rsidRPr="009D0878">
            <w:t>LinkedIn Profile</w:t>
          </w:r>
        </w:p>
      </w:docPartBody>
    </w:docPart>
    <w:docPart>
      <w:docPartPr>
        <w:name w:val="E771825D1AE54C90A136CA2644DF2BD6"/>
        <w:category>
          <w:name w:val="General"/>
          <w:gallery w:val="placeholder"/>
        </w:category>
        <w:types>
          <w:type w:val="bbPlcHdr"/>
        </w:types>
        <w:behaviors>
          <w:behavior w:val="content"/>
        </w:behaviors>
        <w:guid w:val="{A36B7502-4D1D-49D6-AEB3-401AEE29B985}"/>
      </w:docPartPr>
      <w:docPartBody>
        <w:p w:rsidR="004E04D4" w:rsidRDefault="004772B2">
          <w:pPr>
            <w:pStyle w:val="E771825D1AE54C90A136CA2644DF2BD6"/>
          </w:pPr>
          <w:r w:rsidRPr="009D0878">
            <w:t>Twitter/Blog/Portfolio</w:t>
          </w:r>
        </w:p>
      </w:docPartBody>
    </w:docPart>
    <w:docPart>
      <w:docPartPr>
        <w:name w:val="42A5405D694B4D258998FDB9F6603F70"/>
        <w:category>
          <w:name w:val="General"/>
          <w:gallery w:val="placeholder"/>
        </w:category>
        <w:types>
          <w:type w:val="bbPlcHdr"/>
        </w:types>
        <w:behaviors>
          <w:behavior w:val="content"/>
        </w:behaviors>
        <w:guid w:val="{0BEFAA9D-C54A-410B-BBF1-7F19E9CC12A0}"/>
      </w:docPartPr>
      <w:docPartBody>
        <w:p w:rsidR="004E04D4" w:rsidRDefault="004772B2">
          <w:pPr>
            <w:pStyle w:val="42A5405D694B4D258998FDB9F6603F70"/>
          </w:pPr>
          <w:r w:rsidRPr="00D85CA4">
            <w:t>Objective</w:t>
          </w:r>
        </w:p>
      </w:docPartBody>
    </w:docPart>
    <w:docPart>
      <w:docPartPr>
        <w:name w:val="AA472D69BC7D4A74A19058FE39087363"/>
        <w:category>
          <w:name w:val="General"/>
          <w:gallery w:val="placeholder"/>
        </w:category>
        <w:types>
          <w:type w:val="bbPlcHdr"/>
        </w:types>
        <w:behaviors>
          <w:behavior w:val="content"/>
        </w:behaviors>
        <w:guid w:val="{BCF30DA1-EB37-4EB2-870F-593D0D649970}"/>
      </w:docPartPr>
      <w:docPartBody>
        <w:p w:rsidR="004E04D4" w:rsidRDefault="004772B2">
          <w:pPr>
            <w:pStyle w:val="AA472D69BC7D4A74A19058FE39087363"/>
          </w:pPr>
          <w:r w:rsidRPr="00565B06">
            <w:t>Education</w:t>
          </w:r>
        </w:p>
      </w:docPartBody>
    </w:docPart>
    <w:docPart>
      <w:docPartPr>
        <w:name w:val="2271023C8B7D472E86DDF2E082FEE65A"/>
        <w:category>
          <w:name w:val="General"/>
          <w:gallery w:val="placeholder"/>
        </w:category>
        <w:types>
          <w:type w:val="bbPlcHdr"/>
        </w:types>
        <w:behaviors>
          <w:behavior w:val="content"/>
        </w:behaviors>
        <w:guid w:val="{D87A6F75-8DCE-43DA-AE22-ED0F7786D148}"/>
      </w:docPartPr>
      <w:docPartBody>
        <w:p w:rsidR="004E04D4" w:rsidRDefault="004772B2">
          <w:pPr>
            <w:pStyle w:val="2271023C8B7D472E86DDF2E082FEE65A"/>
          </w:pPr>
          <w:r w:rsidRPr="00565B06">
            <w:t>Experience</w:t>
          </w:r>
        </w:p>
      </w:docPartBody>
    </w:docPart>
    <w:docPart>
      <w:docPartPr>
        <w:name w:val="75D4F064776F4BF8B523F542D581CA8B"/>
        <w:category>
          <w:name w:val="General"/>
          <w:gallery w:val="placeholder"/>
        </w:category>
        <w:types>
          <w:type w:val="bbPlcHdr"/>
        </w:types>
        <w:behaviors>
          <w:behavior w:val="content"/>
        </w:behaviors>
        <w:guid w:val="{76318E42-2BD7-459F-A358-DF72D95A25F1}"/>
      </w:docPartPr>
      <w:docPartBody>
        <w:p w:rsidR="004E04D4" w:rsidRDefault="004772B2">
          <w:pPr>
            <w:pStyle w:val="75D4F064776F4BF8B523F542D581CA8B"/>
          </w:pPr>
          <w:r w:rsidRPr="00565B06">
            <w:t>Skills</w:t>
          </w:r>
        </w:p>
      </w:docPartBody>
    </w:docPart>
    <w:docPart>
      <w:docPartPr>
        <w:name w:val="D807031B6051482C8F285CF5F742370D"/>
        <w:category>
          <w:name w:val="General"/>
          <w:gallery w:val="placeholder"/>
        </w:category>
        <w:types>
          <w:type w:val="bbPlcHdr"/>
        </w:types>
        <w:behaviors>
          <w:behavior w:val="content"/>
        </w:behaviors>
        <w:guid w:val="{50259246-0BCF-4AE1-A352-1ACF559B25DF}"/>
      </w:docPartPr>
      <w:docPartBody>
        <w:p w:rsidR="004E04D4" w:rsidRDefault="004772B2">
          <w:pPr>
            <w:pStyle w:val="D807031B6051482C8F285CF5F742370D"/>
          </w:pPr>
          <w:r w:rsidRPr="00565B06">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F3D"/>
    <w:rsid w:val="001D0F3D"/>
    <w:rsid w:val="00276972"/>
    <w:rsid w:val="004772B2"/>
    <w:rsid w:val="004E04D4"/>
    <w:rsid w:val="00CB36F8"/>
    <w:rsid w:val="00F46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70E317611D43CB96E49EF810C45720">
    <w:name w:val="FB70E317611D43CB96E49EF810C45720"/>
  </w:style>
  <w:style w:type="paragraph" w:customStyle="1" w:styleId="426A973A5D764C059048BD296AD2EFA1">
    <w:name w:val="426A973A5D764C059048BD296AD2EFA1"/>
  </w:style>
  <w:style w:type="paragraph" w:customStyle="1" w:styleId="E03417E1901A403396A0ADCD03286878">
    <w:name w:val="E03417E1901A403396A0ADCD03286878"/>
  </w:style>
  <w:style w:type="paragraph" w:customStyle="1" w:styleId="39BF409E02A643EA911FAC08FFC464D9">
    <w:name w:val="39BF409E02A643EA911FAC08FFC464D9"/>
  </w:style>
  <w:style w:type="paragraph" w:customStyle="1" w:styleId="6658722687964620BFB340FE5C96210C">
    <w:name w:val="6658722687964620BFB340FE5C96210C"/>
  </w:style>
  <w:style w:type="paragraph" w:customStyle="1" w:styleId="DDF41951097D4F56B5F2849B7D8E3C49">
    <w:name w:val="DDF41951097D4F56B5F2849B7D8E3C49"/>
  </w:style>
  <w:style w:type="paragraph" w:customStyle="1" w:styleId="E771825D1AE54C90A136CA2644DF2BD6">
    <w:name w:val="E771825D1AE54C90A136CA2644DF2BD6"/>
  </w:style>
  <w:style w:type="paragraph" w:customStyle="1" w:styleId="42A5405D694B4D258998FDB9F6603F70">
    <w:name w:val="42A5405D694B4D258998FDB9F6603F70"/>
  </w:style>
  <w:style w:type="paragraph" w:customStyle="1" w:styleId="DB5BD4B0C3004DE6A5F902EE3B3B777D">
    <w:name w:val="DB5BD4B0C3004DE6A5F902EE3B3B777D"/>
  </w:style>
  <w:style w:type="paragraph" w:customStyle="1" w:styleId="AA472D69BC7D4A74A19058FE39087363">
    <w:name w:val="AA472D69BC7D4A74A19058FE39087363"/>
  </w:style>
  <w:style w:type="paragraph" w:customStyle="1" w:styleId="D768A6D175EF45FD99E9F8B585A885F7">
    <w:name w:val="D768A6D175EF45FD99E9F8B585A885F7"/>
  </w:style>
  <w:style w:type="character" w:styleId="Emphasis">
    <w:name w:val="Emphasis"/>
    <w:basedOn w:val="DefaultParagraphFont"/>
    <w:uiPriority w:val="11"/>
    <w:qFormat/>
    <w:rsid w:val="001D0F3D"/>
    <w:rPr>
      <w:b w:val="0"/>
      <w:iCs/>
      <w:color w:val="657C9C" w:themeColor="text2" w:themeTint="BF"/>
      <w:sz w:val="26"/>
    </w:rPr>
  </w:style>
  <w:style w:type="paragraph" w:customStyle="1" w:styleId="8E71F47D29D04254BE202BEEEE71BB51">
    <w:name w:val="8E71F47D29D04254BE202BEEEE71BB51"/>
  </w:style>
  <w:style w:type="paragraph" w:customStyle="1" w:styleId="1E37CA61655D497F9C92678E8A637F46">
    <w:name w:val="1E37CA61655D497F9C92678E8A637F46"/>
  </w:style>
  <w:style w:type="paragraph" w:customStyle="1" w:styleId="1AE59878B3F449B3ACC0128B27D18140">
    <w:name w:val="1AE59878B3F449B3ACC0128B27D18140"/>
  </w:style>
  <w:style w:type="paragraph" w:customStyle="1" w:styleId="E64432586F5547CBBFC692CFE52F5123">
    <w:name w:val="E64432586F5547CBBFC692CFE52F5123"/>
  </w:style>
  <w:style w:type="paragraph" w:customStyle="1" w:styleId="1A64336FB65142F4A1551B1786E54EA7">
    <w:name w:val="1A64336FB65142F4A1551B1786E54EA7"/>
  </w:style>
  <w:style w:type="paragraph" w:customStyle="1" w:styleId="97405B60C0F4498890440EC04A267823">
    <w:name w:val="97405B60C0F4498890440EC04A267823"/>
  </w:style>
  <w:style w:type="paragraph" w:customStyle="1" w:styleId="FCFF2F69920D4425A8808FB049DC19A6">
    <w:name w:val="FCFF2F69920D4425A8808FB049DC19A6"/>
  </w:style>
  <w:style w:type="paragraph" w:customStyle="1" w:styleId="CB9601DB1D6E48649A88AEBBF560B610">
    <w:name w:val="CB9601DB1D6E48649A88AEBBF560B610"/>
  </w:style>
  <w:style w:type="paragraph" w:customStyle="1" w:styleId="8B4CBDF44AAB4EA19BCFC9F6DC221965">
    <w:name w:val="8B4CBDF44AAB4EA19BCFC9F6DC221965"/>
  </w:style>
  <w:style w:type="paragraph" w:customStyle="1" w:styleId="2271023C8B7D472E86DDF2E082FEE65A">
    <w:name w:val="2271023C8B7D472E86DDF2E082FEE65A"/>
  </w:style>
  <w:style w:type="paragraph" w:customStyle="1" w:styleId="FA1C3A2B202346DA8A32BA6A84E55C6C">
    <w:name w:val="FA1C3A2B202346DA8A32BA6A84E55C6C"/>
  </w:style>
  <w:style w:type="paragraph" w:customStyle="1" w:styleId="DB399E804E334BCBB9FBCFA9157F4BB5">
    <w:name w:val="DB399E804E334BCBB9FBCFA9157F4BB5"/>
  </w:style>
  <w:style w:type="paragraph" w:customStyle="1" w:styleId="51700ED71D8C47A496E092DFDE8DE097">
    <w:name w:val="51700ED71D8C47A496E092DFDE8DE097"/>
  </w:style>
  <w:style w:type="paragraph" w:customStyle="1" w:styleId="5FF018F0AD8F4D0A988EE5DC8E1A00F5">
    <w:name w:val="5FF018F0AD8F4D0A988EE5DC8E1A00F5"/>
  </w:style>
  <w:style w:type="paragraph" w:customStyle="1" w:styleId="84FDDAD204F54B55AD82F318CC233312">
    <w:name w:val="84FDDAD204F54B55AD82F318CC233312"/>
  </w:style>
  <w:style w:type="paragraph" w:customStyle="1" w:styleId="62A8CB56D0BE408786420558086DA1B1">
    <w:name w:val="62A8CB56D0BE408786420558086DA1B1"/>
  </w:style>
  <w:style w:type="paragraph" w:customStyle="1" w:styleId="483CF731CDC7446A89AB0FA732653346">
    <w:name w:val="483CF731CDC7446A89AB0FA732653346"/>
  </w:style>
  <w:style w:type="paragraph" w:customStyle="1" w:styleId="BF6823E87881483DBAB16CC4FBA8C038">
    <w:name w:val="BF6823E87881483DBAB16CC4FBA8C038"/>
  </w:style>
  <w:style w:type="paragraph" w:customStyle="1" w:styleId="94354565B32E4E168BEA5232BD2B53CB">
    <w:name w:val="94354565B32E4E168BEA5232BD2B53CB"/>
  </w:style>
  <w:style w:type="paragraph" w:customStyle="1" w:styleId="65F9A3108CCA4AE9B055F197E4B9B376">
    <w:name w:val="65F9A3108CCA4AE9B055F197E4B9B376"/>
  </w:style>
  <w:style w:type="paragraph" w:customStyle="1" w:styleId="75D4F064776F4BF8B523F542D581CA8B">
    <w:name w:val="75D4F064776F4BF8B523F542D581CA8B"/>
  </w:style>
  <w:style w:type="paragraph" w:customStyle="1" w:styleId="6ABB5ACE3B5245679514D78143B9B4A2">
    <w:name w:val="6ABB5ACE3B5245679514D78143B9B4A2"/>
  </w:style>
  <w:style w:type="paragraph" w:customStyle="1" w:styleId="554F00E772AC443299957E265999DEB4">
    <w:name w:val="554F00E772AC443299957E265999DEB4"/>
  </w:style>
  <w:style w:type="paragraph" w:customStyle="1" w:styleId="7FB1E9D62B38445EBEB287F84E62641C">
    <w:name w:val="7FB1E9D62B38445EBEB287F84E62641C"/>
  </w:style>
  <w:style w:type="paragraph" w:customStyle="1" w:styleId="601400EF8DB84D3DAB85ED89031E1F94">
    <w:name w:val="601400EF8DB84D3DAB85ED89031E1F94"/>
  </w:style>
  <w:style w:type="paragraph" w:customStyle="1" w:styleId="6C25EB1694884D18B0B0D79963A8FDCE">
    <w:name w:val="6C25EB1694884D18B0B0D79963A8FDCE"/>
  </w:style>
  <w:style w:type="paragraph" w:customStyle="1" w:styleId="D807031B6051482C8F285CF5F742370D">
    <w:name w:val="D807031B6051482C8F285CF5F742370D"/>
  </w:style>
  <w:style w:type="paragraph" w:customStyle="1" w:styleId="409F06E386D24CFA8E6C10430772EFB6">
    <w:name w:val="409F06E386D24CFA8E6C10430772EFB6"/>
  </w:style>
  <w:style w:type="paragraph" w:customStyle="1" w:styleId="9457336F37384FFFBADB11344D763D90">
    <w:name w:val="9457336F37384FFFBADB11344D763D90"/>
    <w:rsid w:val="001D0F3D"/>
  </w:style>
  <w:style w:type="paragraph" w:customStyle="1" w:styleId="C250C04D456F4B84B7D53D0C5409B70A">
    <w:name w:val="C250C04D456F4B84B7D53D0C5409B70A"/>
    <w:rsid w:val="001D0F3D"/>
  </w:style>
  <w:style w:type="paragraph" w:customStyle="1" w:styleId="D10F903D580149B787BEBE8E4460C6A0">
    <w:name w:val="D10F903D580149B787BEBE8E4460C6A0"/>
    <w:rsid w:val="001D0F3D"/>
  </w:style>
  <w:style w:type="paragraph" w:customStyle="1" w:styleId="AB55E0DE82A34D28917E17FD81C65706">
    <w:name w:val="AB55E0DE82A34D28917E17FD81C65706"/>
    <w:rsid w:val="001D0F3D"/>
  </w:style>
  <w:style w:type="paragraph" w:customStyle="1" w:styleId="0D0F23B1D1F8446D924EAEE36A533AD4">
    <w:name w:val="0D0F23B1D1F8446D924EAEE36A533AD4"/>
    <w:rsid w:val="00276972"/>
  </w:style>
  <w:style w:type="paragraph" w:customStyle="1" w:styleId="465B4EBC053047A3BB48CA0B1E170D59">
    <w:name w:val="465B4EBC053047A3BB48CA0B1E170D59"/>
    <w:rsid w:val="00276972"/>
  </w:style>
  <w:style w:type="paragraph" w:customStyle="1" w:styleId="2625928E96534972BA2060947DD5A569">
    <w:name w:val="2625928E96534972BA2060947DD5A569"/>
    <w:rsid w:val="00276972"/>
  </w:style>
  <w:style w:type="paragraph" w:customStyle="1" w:styleId="08F79D6B4AE9451D9F9850A36FD49F76">
    <w:name w:val="08F79D6B4AE9451D9F9850A36FD49F76"/>
    <w:rsid w:val="00276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Indore</CompanyAddress>
  <CompanyPhone>8982480844</CompanyPhone>
  <CompanyFax/>
  <CompanyEmail>adbolmeher@gmail.com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www.linkedin.com/in/meher-adbol</cp:keywords>
  <dc:description/>
  <cp:lastModifiedBy/>
  <cp:revision>1</cp:revision>
  <dcterms:created xsi:type="dcterms:W3CDTF">2022-09-01T16:59:00Z</dcterms:created>
  <dcterms:modified xsi:type="dcterms:W3CDTF">2022-09-20T06:59:00Z</dcterms:modified>
  <cp:category/>
  <cp:contentStatus>https://github.com/Meher-Adbol/meher_adbol.git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